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6352899" w14:textId="77777777" w:rsidTr="009D07F9">
        <w:trPr>
          <w:trHeight w:hRule="exact" w:val="170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ECDB119" w14:textId="27E8286B" w:rsidR="00692703" w:rsidRPr="00CA111B" w:rsidRDefault="00CA111B" w:rsidP="00913946">
            <w:pPr>
              <w:pStyle w:val="Title"/>
              <w:rPr>
                <w:sz w:val="56"/>
                <w:szCs w:val="52"/>
              </w:rPr>
            </w:pPr>
            <w:r w:rsidRPr="00CA111B">
              <w:rPr>
                <w:sz w:val="56"/>
                <w:szCs w:val="52"/>
              </w:rPr>
              <w:t>luis pedro</w:t>
            </w:r>
            <w:r w:rsidR="00692703" w:rsidRPr="00CA111B">
              <w:rPr>
                <w:sz w:val="56"/>
                <w:szCs w:val="52"/>
              </w:rPr>
              <w:t xml:space="preserve"> </w:t>
            </w:r>
            <w:r w:rsidRPr="00CA111B">
              <w:rPr>
                <w:rStyle w:val="IntenseEmphasis"/>
                <w:sz w:val="56"/>
                <w:szCs w:val="52"/>
              </w:rPr>
              <w:t>sousa faria</w:t>
            </w:r>
          </w:p>
          <w:p w14:paraId="64100353" w14:textId="5251BD97" w:rsidR="00692703" w:rsidRPr="00CF1A49" w:rsidRDefault="00CA111B" w:rsidP="00913946">
            <w:pPr>
              <w:pStyle w:val="ContactInfo"/>
              <w:contextualSpacing w:val="0"/>
            </w:pPr>
            <w:r>
              <w:t>Software Engineer Enthusiast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4B8531B2E544A9690BD2EF5CB32845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07543218752</w:t>
            </w:r>
          </w:p>
          <w:p w14:paraId="555C6FAD" w14:textId="4D6A8AB0" w:rsidR="00692703" w:rsidRPr="00CF1A49" w:rsidRDefault="00CA111B" w:rsidP="00913946">
            <w:pPr>
              <w:pStyle w:val="ContactInfoEmphasis"/>
              <w:contextualSpacing w:val="0"/>
            </w:pPr>
            <w:r>
              <w:t>Pedrosousa2002@outlook.com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0BB10EF40464D3AB083C1E7DC3F049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758AD">
              <w:t>github.com/LPedroSF</w:t>
            </w:r>
          </w:p>
        </w:tc>
      </w:tr>
      <w:tr w:rsidR="009571D8" w:rsidRPr="00CF1A49" w14:paraId="0C88F84F" w14:textId="77777777" w:rsidTr="00692703">
        <w:tc>
          <w:tcPr>
            <w:tcW w:w="9360" w:type="dxa"/>
            <w:tcMar>
              <w:top w:w="432" w:type="dxa"/>
            </w:tcMar>
          </w:tcPr>
          <w:p w14:paraId="50634CDF" w14:textId="6E1C32DC" w:rsidR="001755A8" w:rsidRPr="00CF1A49" w:rsidRDefault="00CA111B" w:rsidP="00913946">
            <w:pPr>
              <w:contextualSpacing w:val="0"/>
            </w:pPr>
            <w:r>
              <w:rPr>
                <w:rFonts w:ascii="Arial" w:hAnsi="Arial" w:cs="Arial"/>
                <w:color w:val="161823"/>
                <w:shd w:val="clear" w:color="auto" w:fill="F8F8F8"/>
              </w:rPr>
              <w:t>I’m a confident young professional with a passion for learning and development. Eager to leverage education and training in software Engineering</w:t>
            </w:r>
            <w:r w:rsidR="005A3C15">
              <w:rPr>
                <w:rFonts w:ascii="Arial" w:hAnsi="Arial" w:cs="Arial"/>
                <w:color w:val="161823"/>
                <w:shd w:val="clear" w:color="auto" w:fill="F8F8F8"/>
              </w:rPr>
              <w:t xml:space="preserve">. </w:t>
            </w:r>
            <w:r w:rsidR="000E2573">
              <w:rPr>
                <w:rFonts w:ascii="Arial" w:hAnsi="Arial" w:cs="Arial"/>
                <w:color w:val="161823"/>
                <w:shd w:val="clear" w:color="auto" w:fill="F8F8F8"/>
              </w:rPr>
              <w:t>Able to adapt and be flexible in any scenario to achieve my goals.</w:t>
            </w:r>
          </w:p>
        </w:tc>
      </w:tr>
    </w:tbl>
    <w:sdt>
      <w:sdtPr>
        <w:alias w:val="Skills:"/>
        <w:tag w:val="Skills:"/>
        <w:id w:val="-1392877668"/>
        <w:placeholder>
          <w:docPart w:val="61ED22A7506A4C0BA6962276E4228C31"/>
        </w:placeholder>
        <w:temporary/>
        <w:showingPlcHdr/>
        <w15:appearance w15:val="hidden"/>
      </w:sdtPr>
      <w:sdtContent>
        <w:p w14:paraId="0458050A" w14:textId="77777777" w:rsidR="00CA111B" w:rsidRDefault="00CA111B" w:rsidP="00CA111B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595959" w:themeColor="text1" w:themeTint="A6"/>
              <w:sz w:val="22"/>
              <w:szCs w:val="22"/>
            </w:rPr>
          </w:pPr>
          <w:r w:rsidRPr="00CF1A49">
            <w:t>Skills</w:t>
          </w:r>
        </w:p>
      </w:sdtContent>
    </w:sdt>
    <w:tbl>
      <w:tblPr>
        <w:tblStyle w:val="TableGrid"/>
        <w:tblpPr w:leftFromText="180" w:rightFromText="180" w:vertAnchor="text" w:horzAnchor="margin" w:tblpY="157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A111B" w:rsidRPr="006E1507" w14:paraId="2898D264" w14:textId="77777777" w:rsidTr="00CA111B">
        <w:tc>
          <w:tcPr>
            <w:tcW w:w="4680" w:type="dxa"/>
          </w:tcPr>
          <w:p w14:paraId="07343305" w14:textId="092CA9D0" w:rsidR="00CA111B" w:rsidRPr="006E1507" w:rsidRDefault="000E2573" w:rsidP="00CA111B">
            <w:pPr>
              <w:pStyle w:val="ListBullet"/>
              <w:contextualSpacing w:val="0"/>
            </w:pPr>
            <w:r>
              <w:t>Bi-Lingual: Portuguese and English</w:t>
            </w:r>
          </w:p>
          <w:p w14:paraId="7895EB61" w14:textId="6FB02991" w:rsidR="00CA111B" w:rsidRPr="006E1507" w:rsidRDefault="000E2573" w:rsidP="00CA111B">
            <w:pPr>
              <w:pStyle w:val="ListBullet"/>
              <w:contextualSpacing w:val="0"/>
            </w:pPr>
            <w:r>
              <w:t>High-level languages:</w:t>
            </w:r>
            <w:r w:rsidR="00226CEE">
              <w:t xml:space="preserve"> HTML, C, Python, Java</w:t>
            </w:r>
          </w:p>
        </w:tc>
        <w:tc>
          <w:tcPr>
            <w:tcW w:w="4680" w:type="dxa"/>
            <w:tcMar>
              <w:left w:w="360" w:type="dxa"/>
            </w:tcMar>
          </w:tcPr>
          <w:p w14:paraId="2A73DAA8" w14:textId="074590FF" w:rsidR="00CA111B" w:rsidRPr="006E1507" w:rsidRDefault="0055158C" w:rsidP="00CA111B">
            <w:pPr>
              <w:pStyle w:val="ListBullet"/>
              <w:contextualSpacing w:val="0"/>
            </w:pPr>
            <w:r>
              <w:t>SQL</w:t>
            </w:r>
          </w:p>
          <w:p w14:paraId="39982098" w14:textId="7E89449E" w:rsidR="00CA111B" w:rsidRPr="006E1507" w:rsidRDefault="0055158C" w:rsidP="00CA111B">
            <w:pPr>
              <w:pStyle w:val="ListBullet"/>
              <w:contextualSpacing w:val="0"/>
            </w:pPr>
            <w:r>
              <w:t>GitHub</w:t>
            </w:r>
          </w:p>
          <w:p w14:paraId="1C273E96" w14:textId="568CC20B" w:rsidR="00CA111B" w:rsidRPr="006E1507" w:rsidRDefault="00226CEE" w:rsidP="00CA111B">
            <w:pPr>
              <w:pStyle w:val="ListBullet"/>
              <w:contextualSpacing w:val="0"/>
            </w:pPr>
            <w:r>
              <w:t>Teamwork</w:t>
            </w:r>
          </w:p>
        </w:tc>
      </w:tr>
    </w:tbl>
    <w:sdt>
      <w:sdtPr>
        <w:alias w:val="Education:"/>
        <w:tag w:val="Education:"/>
        <w:id w:val="-1908763273"/>
        <w:placeholder>
          <w:docPart w:val="88405FA8FFB24695B9C291953D22AA2B"/>
        </w:placeholder>
        <w:temporary/>
        <w:showingPlcHdr/>
        <w15:appearance w15:val="hidden"/>
      </w:sdtPr>
      <w:sdtContent>
        <w:p w14:paraId="03CE463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CBF0E94" w14:textId="77777777" w:rsidTr="009D07F9">
        <w:trPr>
          <w:trHeight w:val="1430"/>
        </w:trPr>
        <w:tc>
          <w:tcPr>
            <w:tcW w:w="9290" w:type="dxa"/>
          </w:tcPr>
          <w:p w14:paraId="1B6846F5" w14:textId="31B06F5E" w:rsidR="001D0BF1" w:rsidRPr="00CF1A49" w:rsidRDefault="00AA5ED6" w:rsidP="001D0BF1">
            <w:pPr>
              <w:pStyle w:val="Heading3"/>
              <w:contextualSpacing w:val="0"/>
              <w:outlineLvl w:val="2"/>
            </w:pPr>
            <w:r>
              <w:t>08</w:t>
            </w:r>
            <w:r w:rsidR="001D0BF1" w:rsidRPr="00CF1A49">
              <w:t xml:space="preserve"> </w:t>
            </w:r>
            <w:r>
              <w:t>2022</w:t>
            </w:r>
          </w:p>
          <w:p w14:paraId="0A76E778" w14:textId="69A02B01" w:rsidR="001D0BF1" w:rsidRPr="00CF1A49" w:rsidRDefault="00AA5ED6" w:rsidP="001D0BF1">
            <w:pPr>
              <w:pStyle w:val="Heading2"/>
              <w:contextualSpacing w:val="0"/>
              <w:outlineLvl w:val="1"/>
            </w:pPr>
            <w:r>
              <w:t>Computer Science with year in industry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kent</w:t>
            </w:r>
          </w:p>
          <w:p w14:paraId="0E9A9E7E" w14:textId="0154D4A5" w:rsidR="007538DC" w:rsidRPr="00CF1A49" w:rsidRDefault="00507C15" w:rsidP="007538DC">
            <w:pPr>
              <w:contextualSpacing w:val="0"/>
            </w:pPr>
            <w:r w:rsidRPr="00A359AD">
              <w:rPr>
                <w:rFonts w:cstheme="minorHAnsi"/>
              </w:rPr>
              <w:t>Studied for two years</w:t>
            </w:r>
            <w:r w:rsidR="00A359AD">
              <w:rPr>
                <w:rFonts w:cstheme="minorHAnsi"/>
              </w:rPr>
              <w:t>,</w:t>
            </w:r>
            <w:r w:rsidR="00A359AD" w:rsidRPr="00A359AD">
              <w:rPr>
                <w:rFonts w:eastAsia="Calibri" w:cstheme="minorHAnsi"/>
              </w:rPr>
              <w:t xml:space="preserve"> however the more as time went, I realized the university route was not for me.</w:t>
            </w:r>
            <w:r w:rsidR="00A359AD">
              <w:rPr>
                <w:rFonts w:ascii="Calibri" w:eastAsia="Calibri" w:hAnsi="Calibri" w:cs="Calibri"/>
              </w:rPr>
              <w:t xml:space="preserve"> </w:t>
            </w:r>
            <w:r w:rsidR="0092212E">
              <w:t xml:space="preserve">Learnt high-level language such as Java, HTML, CSS, SQL. Also improved my communication skills by being part of </w:t>
            </w:r>
            <w:r w:rsidR="003F6874">
              <w:t xml:space="preserve">group projects. </w:t>
            </w:r>
            <w:r w:rsidR="003F6874" w:rsidRPr="003F6874">
              <w:rPr>
                <w:rFonts w:eastAsia="Calibri" w:cstheme="minorHAnsi"/>
              </w:rPr>
              <w:t>These group projects consisted of making prototypes of websites such as a pizza delivery company or NHS website with a linked database to GPs and patients</w:t>
            </w:r>
            <w:r w:rsidR="003F6874" w:rsidRPr="003F6874">
              <w:rPr>
                <w:rFonts w:cstheme="minorHAnsi"/>
              </w:rPr>
              <w:t>.</w:t>
            </w:r>
            <w:r w:rsidR="003F6874">
              <w:t xml:space="preserve"> </w:t>
            </w:r>
          </w:p>
        </w:tc>
      </w:tr>
      <w:tr w:rsidR="00F61DF9" w:rsidRPr="00CF1A49" w14:paraId="656F3B4C" w14:textId="77777777" w:rsidTr="009D07F9">
        <w:trPr>
          <w:trHeight w:val="759"/>
        </w:trPr>
        <w:tc>
          <w:tcPr>
            <w:tcW w:w="9290" w:type="dxa"/>
            <w:tcMar>
              <w:top w:w="216" w:type="dxa"/>
            </w:tcMar>
          </w:tcPr>
          <w:p w14:paraId="289F368F" w14:textId="28772924" w:rsidR="00F61DF9" w:rsidRPr="00CF1A49" w:rsidRDefault="00AA5ED6" w:rsidP="00F61DF9">
            <w:pPr>
              <w:pStyle w:val="Heading3"/>
              <w:contextualSpacing w:val="0"/>
              <w:outlineLvl w:val="2"/>
            </w:pPr>
            <w:r>
              <w:t>08</w:t>
            </w:r>
            <w:r w:rsidR="00F61DF9" w:rsidRPr="00CF1A49">
              <w:t xml:space="preserve"> </w:t>
            </w:r>
            <w:r>
              <w:t>2020</w:t>
            </w:r>
          </w:p>
          <w:p w14:paraId="7EFCC9E9" w14:textId="48A927C7" w:rsidR="00F61DF9" w:rsidRPr="00CF1A49" w:rsidRDefault="00AA5ED6" w:rsidP="00F61DF9">
            <w:pPr>
              <w:pStyle w:val="Heading2"/>
              <w:contextualSpacing w:val="0"/>
              <w:outlineLvl w:val="1"/>
            </w:pPr>
            <w:r>
              <w:t>A-levels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elmgreen school</w:t>
            </w:r>
          </w:p>
          <w:p w14:paraId="42DAF82A" w14:textId="21C1632E" w:rsidR="00F61DF9" w:rsidRDefault="00507C15" w:rsidP="00F61DF9">
            <w:r>
              <w:t>Studied Computer Science, Psychology, Portuguese.</w:t>
            </w:r>
          </w:p>
        </w:tc>
      </w:tr>
    </w:tbl>
    <w:p w14:paraId="7742BCDB" w14:textId="5FDC1B85" w:rsidR="00486277" w:rsidRDefault="00000000" w:rsidP="00486277">
      <w:pPr>
        <w:pStyle w:val="Heading1"/>
      </w:pPr>
      <w:sdt>
        <w:sdtPr>
          <w:alias w:val="Experience:"/>
          <w:tag w:val="Experience:"/>
          <w:id w:val="-1983300934"/>
          <w:placeholder>
            <w:docPart w:val="911E7731D062450E901810D80733F052"/>
          </w:placeholder>
          <w:temporary/>
          <w:showingPlcHdr/>
          <w15:appearance w15:val="hidden"/>
        </w:sdtPr>
        <w:sdtContent>
          <w:r w:rsidR="0092212E" w:rsidRPr="00CF1A49">
            <w:t>Experience</w:t>
          </w:r>
        </w:sdtContent>
      </w:sdt>
    </w:p>
    <w:tbl>
      <w:tblPr>
        <w:tblStyle w:val="TableGrid"/>
        <w:tblpPr w:leftFromText="180" w:rightFromText="180" w:vertAnchor="text" w:horzAnchor="margin" w:tblpY="158"/>
        <w:tblW w:w="4975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2212E" w:rsidRPr="00CF1A49" w14:paraId="2CF1BDF3" w14:textId="77777777" w:rsidTr="0092212E">
        <w:tc>
          <w:tcPr>
            <w:tcW w:w="9290" w:type="dxa"/>
          </w:tcPr>
          <w:p w14:paraId="70C8A00E" w14:textId="36E80A0D" w:rsidR="0092212E" w:rsidRPr="00CF1A49" w:rsidRDefault="009D07F9" w:rsidP="0092212E">
            <w:pPr>
              <w:pStyle w:val="Heading3"/>
              <w:contextualSpacing w:val="0"/>
              <w:outlineLvl w:val="2"/>
            </w:pPr>
            <w:r>
              <w:t>09 2021</w:t>
            </w:r>
            <w:r w:rsidR="0092212E" w:rsidRPr="00CF1A49">
              <w:t xml:space="preserve"> – </w:t>
            </w:r>
            <w:r>
              <w:t>07 2022</w:t>
            </w:r>
          </w:p>
          <w:p w14:paraId="5BB11D14" w14:textId="6F6D16E9" w:rsidR="0092212E" w:rsidRPr="00CF1A49" w:rsidRDefault="009D07F9" w:rsidP="0092212E">
            <w:pPr>
              <w:pStyle w:val="Heading2"/>
              <w:contextualSpacing w:val="0"/>
              <w:outlineLvl w:val="1"/>
            </w:pPr>
            <w:r>
              <w:t>Volunteering volleyball committee</w:t>
            </w:r>
            <w:r w:rsidR="0092212E" w:rsidRPr="00CF1A49">
              <w:t xml:space="preserve">, </w:t>
            </w:r>
            <w:r>
              <w:rPr>
                <w:rStyle w:val="SubtleReference"/>
              </w:rPr>
              <w:t>University of kent</w:t>
            </w:r>
          </w:p>
          <w:p w14:paraId="08CFF0DB" w14:textId="26C622D6" w:rsidR="009D07F9" w:rsidRPr="009D07F9" w:rsidRDefault="009D07F9" w:rsidP="009D07F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 had </w:t>
            </w:r>
            <w:r w:rsidRPr="009D07F9">
              <w:rPr>
                <w:rFonts w:eastAsia="Calibri" w:cstheme="minorHAnsi"/>
              </w:rPr>
              <w:t xml:space="preserve">multiple responsibilities such as help run these </w:t>
            </w:r>
            <w:r>
              <w:rPr>
                <w:rFonts w:eastAsia="Calibri" w:cstheme="minorHAnsi"/>
              </w:rPr>
              <w:t>Development team training</w:t>
            </w:r>
            <w:r w:rsidRPr="009D07F9">
              <w:rPr>
                <w:rFonts w:eastAsia="Calibri" w:cstheme="minorHAnsi"/>
              </w:rPr>
              <w:t>. This consists of helping people improve and making sure they are having fun and feel included.</w:t>
            </w:r>
            <w:r w:rsidR="0041423F">
              <w:rPr>
                <w:rFonts w:eastAsia="Calibri" w:cstheme="minorHAnsi"/>
              </w:rPr>
              <w:t xml:space="preserve"> This has helped me take initiative with people which reflex onto other areas of my life. </w:t>
            </w:r>
          </w:p>
          <w:p w14:paraId="34B55E5C" w14:textId="018CF7A4" w:rsidR="0092212E" w:rsidRPr="00CF1A49" w:rsidRDefault="0092212E" w:rsidP="0092212E">
            <w:p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165F2C0D179E4839A2533C87A90B817A"/>
        </w:placeholder>
        <w:temporary/>
        <w:showingPlcHdr/>
        <w15:appearance w15:val="hidden"/>
      </w:sdtPr>
      <w:sdtContent>
        <w:p w14:paraId="58F4C0A5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08F6A69" w14:textId="5938978C" w:rsidR="00B51D1B" w:rsidRPr="006E1507" w:rsidRDefault="0071463F" w:rsidP="006E1507">
      <w:r>
        <w:rPr>
          <w:rFonts w:ascii="Calibri" w:eastAsia="Calibri" w:hAnsi="Calibri" w:cs="Calibri"/>
        </w:rPr>
        <w:t>Volleyball has been one of my favorite hobbies since I first tried it when I was 15 and competed in the Youth games U15 and U17</w:t>
      </w:r>
      <w:r w:rsidR="00A359AD">
        <w:rPr>
          <w:rFonts w:ascii="Calibri" w:eastAsia="Calibri" w:hAnsi="Calibri" w:cs="Calibri"/>
        </w:rPr>
        <w:t>, managing to place 2</w:t>
      </w:r>
      <w:r w:rsidR="00A359AD" w:rsidRPr="00A359AD">
        <w:rPr>
          <w:rFonts w:ascii="Calibri" w:eastAsia="Calibri" w:hAnsi="Calibri" w:cs="Calibri"/>
          <w:vertAlign w:val="superscript"/>
        </w:rPr>
        <w:t>nd</w:t>
      </w:r>
      <w:r w:rsidR="00A359AD">
        <w:rPr>
          <w:rFonts w:ascii="Calibri" w:eastAsia="Calibri" w:hAnsi="Calibri" w:cs="Calibri"/>
        </w:rPr>
        <w:t xml:space="preserve"> most years. My main passion is the automotive industry as I was growing up, I was always going to car related events, these were mostly classic cars, so I've grown to love classic cars and motorsports.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1BF8" w14:textId="77777777" w:rsidR="008C24B6" w:rsidRDefault="008C24B6" w:rsidP="0068194B">
      <w:r>
        <w:separator/>
      </w:r>
    </w:p>
    <w:p w14:paraId="4803E5F7" w14:textId="77777777" w:rsidR="008C24B6" w:rsidRDefault="008C24B6"/>
    <w:p w14:paraId="589A0BB9" w14:textId="77777777" w:rsidR="008C24B6" w:rsidRDefault="008C24B6"/>
  </w:endnote>
  <w:endnote w:type="continuationSeparator" w:id="0">
    <w:p w14:paraId="7E060FA8" w14:textId="77777777" w:rsidR="008C24B6" w:rsidRDefault="008C24B6" w:rsidP="0068194B">
      <w:r>
        <w:continuationSeparator/>
      </w:r>
    </w:p>
    <w:p w14:paraId="4993ACBF" w14:textId="77777777" w:rsidR="008C24B6" w:rsidRDefault="008C24B6"/>
    <w:p w14:paraId="4156FA05" w14:textId="77777777" w:rsidR="008C24B6" w:rsidRDefault="008C2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6BC7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54AC" w14:textId="77777777" w:rsidR="008C24B6" w:rsidRDefault="008C24B6" w:rsidP="0068194B">
      <w:r>
        <w:separator/>
      </w:r>
    </w:p>
    <w:p w14:paraId="36CDFF89" w14:textId="77777777" w:rsidR="008C24B6" w:rsidRDefault="008C24B6"/>
    <w:p w14:paraId="17D0F553" w14:textId="77777777" w:rsidR="008C24B6" w:rsidRDefault="008C24B6"/>
  </w:footnote>
  <w:footnote w:type="continuationSeparator" w:id="0">
    <w:p w14:paraId="759FF5A9" w14:textId="77777777" w:rsidR="008C24B6" w:rsidRDefault="008C24B6" w:rsidP="0068194B">
      <w:r>
        <w:continuationSeparator/>
      </w:r>
    </w:p>
    <w:p w14:paraId="14A04949" w14:textId="77777777" w:rsidR="008C24B6" w:rsidRDefault="008C24B6"/>
    <w:p w14:paraId="642836C8" w14:textId="77777777" w:rsidR="008C24B6" w:rsidRDefault="008C24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BEC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D60A12" wp14:editId="5C4D0C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84B64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56526384">
    <w:abstractNumId w:val="9"/>
  </w:num>
  <w:num w:numId="2" w16cid:durableId="1372655649">
    <w:abstractNumId w:val="8"/>
  </w:num>
  <w:num w:numId="3" w16cid:durableId="2054424375">
    <w:abstractNumId w:val="7"/>
  </w:num>
  <w:num w:numId="4" w16cid:durableId="1542015150">
    <w:abstractNumId w:val="6"/>
  </w:num>
  <w:num w:numId="5" w16cid:durableId="1534222870">
    <w:abstractNumId w:val="10"/>
  </w:num>
  <w:num w:numId="6" w16cid:durableId="1790974136">
    <w:abstractNumId w:val="3"/>
  </w:num>
  <w:num w:numId="7" w16cid:durableId="1420447618">
    <w:abstractNumId w:val="11"/>
  </w:num>
  <w:num w:numId="8" w16cid:durableId="1876893409">
    <w:abstractNumId w:val="2"/>
  </w:num>
  <w:num w:numId="9" w16cid:durableId="1629510889">
    <w:abstractNumId w:val="12"/>
  </w:num>
  <w:num w:numId="10" w16cid:durableId="65031680">
    <w:abstractNumId w:val="5"/>
  </w:num>
  <w:num w:numId="11" w16cid:durableId="438574286">
    <w:abstractNumId w:val="4"/>
  </w:num>
  <w:num w:numId="12" w16cid:durableId="1926067605">
    <w:abstractNumId w:val="1"/>
  </w:num>
  <w:num w:numId="13" w16cid:durableId="210534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1B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257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6CE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7FD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874"/>
    <w:rsid w:val="00405128"/>
    <w:rsid w:val="00406CFF"/>
    <w:rsid w:val="0041423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417"/>
    <w:rsid w:val="004E01EB"/>
    <w:rsid w:val="004E2794"/>
    <w:rsid w:val="00507C15"/>
    <w:rsid w:val="00510392"/>
    <w:rsid w:val="00513E2A"/>
    <w:rsid w:val="0055158C"/>
    <w:rsid w:val="00566A35"/>
    <w:rsid w:val="0056701E"/>
    <w:rsid w:val="005740D7"/>
    <w:rsid w:val="005A0F26"/>
    <w:rsid w:val="005A1B10"/>
    <w:rsid w:val="005A3C15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463F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24B6"/>
    <w:rsid w:val="008C7056"/>
    <w:rsid w:val="008F3B14"/>
    <w:rsid w:val="00901899"/>
    <w:rsid w:val="0090344B"/>
    <w:rsid w:val="00905715"/>
    <w:rsid w:val="0091321E"/>
    <w:rsid w:val="00913946"/>
    <w:rsid w:val="0092212E"/>
    <w:rsid w:val="0092726B"/>
    <w:rsid w:val="009361BA"/>
    <w:rsid w:val="00944F78"/>
    <w:rsid w:val="009510E7"/>
    <w:rsid w:val="00952C89"/>
    <w:rsid w:val="009571D8"/>
    <w:rsid w:val="009650EA"/>
    <w:rsid w:val="009758AD"/>
    <w:rsid w:val="0097790C"/>
    <w:rsid w:val="0098506E"/>
    <w:rsid w:val="009A44CE"/>
    <w:rsid w:val="009C4DFC"/>
    <w:rsid w:val="009D07F9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9AD"/>
    <w:rsid w:val="00A36F27"/>
    <w:rsid w:val="00A42E32"/>
    <w:rsid w:val="00A46E63"/>
    <w:rsid w:val="00A51DC5"/>
    <w:rsid w:val="00A53DE1"/>
    <w:rsid w:val="00A615E1"/>
    <w:rsid w:val="00A755E8"/>
    <w:rsid w:val="00A86362"/>
    <w:rsid w:val="00A93A5D"/>
    <w:rsid w:val="00AA5ED6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2688"/>
    <w:rsid w:val="00BB4E51"/>
    <w:rsid w:val="00BD431F"/>
    <w:rsid w:val="00BE423E"/>
    <w:rsid w:val="00BF61AC"/>
    <w:rsid w:val="00C15D67"/>
    <w:rsid w:val="00C47FA6"/>
    <w:rsid w:val="00C57FC6"/>
    <w:rsid w:val="00C66A7D"/>
    <w:rsid w:val="00C779DA"/>
    <w:rsid w:val="00C814F7"/>
    <w:rsid w:val="00CA111B"/>
    <w:rsid w:val="00CA4B4D"/>
    <w:rsid w:val="00CB35C3"/>
    <w:rsid w:val="00CB5E31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863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18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ed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B8531B2E544A9690BD2EF5CB328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ED6CB-8BBA-4D0C-8334-46466082476B}"/>
      </w:docPartPr>
      <w:docPartBody>
        <w:p w:rsidR="009347D2" w:rsidRDefault="00000000">
          <w:pPr>
            <w:pStyle w:val="34B8531B2E544A9690BD2EF5CB328451"/>
          </w:pPr>
          <w:r w:rsidRPr="00CF1A49">
            <w:t>·</w:t>
          </w:r>
        </w:p>
      </w:docPartBody>
    </w:docPart>
    <w:docPart>
      <w:docPartPr>
        <w:name w:val="10BB10EF40464D3AB083C1E7DC3F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8CA32-56BE-4275-A696-DD502C88882A}"/>
      </w:docPartPr>
      <w:docPartBody>
        <w:p w:rsidR="009347D2" w:rsidRDefault="00000000">
          <w:pPr>
            <w:pStyle w:val="10BB10EF40464D3AB083C1E7DC3F0498"/>
          </w:pPr>
          <w:r w:rsidRPr="00CF1A49">
            <w:t>·</w:t>
          </w:r>
        </w:p>
      </w:docPartBody>
    </w:docPart>
    <w:docPart>
      <w:docPartPr>
        <w:name w:val="88405FA8FFB24695B9C291953D22A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A30F2-1865-4139-9A42-7D448EF199CA}"/>
      </w:docPartPr>
      <w:docPartBody>
        <w:p w:rsidR="009347D2" w:rsidRDefault="00000000">
          <w:pPr>
            <w:pStyle w:val="88405FA8FFB24695B9C291953D22AA2B"/>
          </w:pPr>
          <w:r w:rsidRPr="00CF1A49">
            <w:t>Education</w:t>
          </w:r>
        </w:p>
      </w:docPartBody>
    </w:docPart>
    <w:docPart>
      <w:docPartPr>
        <w:name w:val="165F2C0D179E4839A2533C87A90B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9F3A-21F2-491C-A968-1B71E96021DA}"/>
      </w:docPartPr>
      <w:docPartBody>
        <w:p w:rsidR="009347D2" w:rsidRDefault="00000000">
          <w:pPr>
            <w:pStyle w:val="165F2C0D179E4839A2533C87A90B817A"/>
          </w:pPr>
          <w:r w:rsidRPr="00CF1A49">
            <w:t>Activities</w:t>
          </w:r>
        </w:p>
      </w:docPartBody>
    </w:docPart>
    <w:docPart>
      <w:docPartPr>
        <w:name w:val="61ED22A7506A4C0BA6962276E422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CB8A-0112-4356-BFFB-733885C957D2}"/>
      </w:docPartPr>
      <w:docPartBody>
        <w:p w:rsidR="009347D2" w:rsidRDefault="00267E13" w:rsidP="00267E13">
          <w:pPr>
            <w:pStyle w:val="61ED22A7506A4C0BA6962276E4228C31"/>
          </w:pPr>
          <w:r w:rsidRPr="00CF1A49">
            <w:t>Skills</w:t>
          </w:r>
        </w:p>
      </w:docPartBody>
    </w:docPart>
    <w:docPart>
      <w:docPartPr>
        <w:name w:val="911E7731D062450E901810D80733F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485A-D6C0-4BC5-845F-63043165E4DF}"/>
      </w:docPartPr>
      <w:docPartBody>
        <w:p w:rsidR="009347D2" w:rsidRDefault="00267E13" w:rsidP="00267E13">
          <w:pPr>
            <w:pStyle w:val="911E7731D062450E901810D80733F05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13"/>
    <w:rsid w:val="00267E13"/>
    <w:rsid w:val="005D6E8E"/>
    <w:rsid w:val="006A66F6"/>
    <w:rsid w:val="009347D2"/>
    <w:rsid w:val="00C1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4B8531B2E544A9690BD2EF5CB328451">
    <w:name w:val="34B8531B2E544A9690BD2EF5CB328451"/>
  </w:style>
  <w:style w:type="paragraph" w:customStyle="1" w:styleId="10BB10EF40464D3AB083C1E7DC3F0498">
    <w:name w:val="10BB10EF40464D3AB083C1E7DC3F0498"/>
  </w:style>
  <w:style w:type="character" w:styleId="SubtleReference">
    <w:name w:val="Subtle Reference"/>
    <w:basedOn w:val="DefaultParagraphFont"/>
    <w:uiPriority w:val="10"/>
    <w:qFormat/>
    <w:rsid w:val="00267E13"/>
    <w:rPr>
      <w:b/>
      <w:caps w:val="0"/>
      <w:smallCaps/>
      <w:color w:val="595959" w:themeColor="text1" w:themeTint="A6"/>
    </w:rPr>
  </w:style>
  <w:style w:type="paragraph" w:customStyle="1" w:styleId="88405FA8FFB24695B9C291953D22AA2B">
    <w:name w:val="88405FA8FFB24695B9C291953D22AA2B"/>
  </w:style>
  <w:style w:type="paragraph" w:customStyle="1" w:styleId="165F2C0D179E4839A2533C87A90B817A">
    <w:name w:val="165F2C0D179E4839A2533C87A90B817A"/>
  </w:style>
  <w:style w:type="paragraph" w:customStyle="1" w:styleId="61ED22A7506A4C0BA6962276E4228C31">
    <w:name w:val="61ED22A7506A4C0BA6962276E4228C31"/>
    <w:rsid w:val="00267E13"/>
  </w:style>
  <w:style w:type="paragraph" w:customStyle="1" w:styleId="911E7731D062450E901810D80733F052">
    <w:name w:val="911E7731D062450E901810D80733F052"/>
    <w:rsid w:val="00267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2022-08-20T15:40:00Z</dcterms:created>
  <dcterms:modified xsi:type="dcterms:W3CDTF">2022-09-08T13:31:00Z</dcterms:modified>
  <cp:category/>
</cp:coreProperties>
</file>